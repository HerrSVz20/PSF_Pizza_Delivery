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EFCAF8" w14:textId="77777777" w:rsidR="006746FB" w:rsidRDefault="00763369" w:rsidP="00A91D75">
      <w:pPr>
        <w:rPr>
          <w:noProof/>
          <w:lang w:bidi="es-ES"/>
        </w:rPr>
      </w:pPr>
      <w:r>
        <w:rPr>
          <w:rFonts w:cstheme="minorHAns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0E0471A6" wp14:editId="5B88B263">
            <wp:simplePos x="0" y="0"/>
            <wp:positionH relativeFrom="column">
              <wp:posOffset>3850640</wp:posOffset>
            </wp:positionH>
            <wp:positionV relativeFrom="paragraph">
              <wp:posOffset>5396230</wp:posOffset>
            </wp:positionV>
            <wp:extent cx="2800350" cy="2800350"/>
            <wp:effectExtent l="0" t="0" r="0" b="0"/>
            <wp:wrapThrough wrapText="bothSides">
              <wp:wrapPolygon edited="0">
                <wp:start x="4702" y="4261"/>
                <wp:lineTo x="3820" y="4702"/>
                <wp:lineTo x="1910" y="6318"/>
                <wp:lineTo x="1910" y="6906"/>
                <wp:lineTo x="2057" y="9257"/>
                <wp:lineTo x="3233" y="11608"/>
                <wp:lineTo x="3086" y="13518"/>
                <wp:lineTo x="4702" y="13959"/>
                <wp:lineTo x="10727" y="13959"/>
                <wp:lineTo x="10580" y="16016"/>
                <wp:lineTo x="11314" y="16016"/>
                <wp:lineTo x="10727" y="13959"/>
                <wp:lineTo x="20571" y="13959"/>
                <wp:lineTo x="21012" y="11755"/>
                <wp:lineTo x="18367" y="11167"/>
                <wp:lineTo x="14988" y="9257"/>
                <wp:lineTo x="15429" y="8229"/>
                <wp:lineTo x="14694" y="7935"/>
                <wp:lineTo x="9404" y="6465"/>
                <wp:lineTo x="7347" y="4702"/>
                <wp:lineTo x="6465" y="4261"/>
                <wp:lineTo x="4702" y="4261"/>
              </wp:wrapPolygon>
            </wp:wrapThrough>
            <wp:docPr id="1" name="Imagen 1" descr="Imagen que contiene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zzas Deliver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6306BF0" wp14:editId="2AA9A636">
                <wp:simplePos x="0" y="0"/>
                <wp:positionH relativeFrom="column">
                  <wp:posOffset>-731520</wp:posOffset>
                </wp:positionH>
                <wp:positionV relativeFrom="page">
                  <wp:posOffset>-38099</wp:posOffset>
                </wp:positionV>
                <wp:extent cx="7677150" cy="7867650"/>
                <wp:effectExtent l="0" t="0" r="19050" b="19050"/>
                <wp:wrapNone/>
                <wp:docPr id="3" name="Rectángulo 3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786765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0B1A5" id="Rectángulo 3" o:spid="_x0000_s1026" alt="rectángulo de color" style="position:absolute;margin-left:-57.6pt;margin-top:-3pt;width:604.5pt;height:619.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" strokecolor="#002060" strokeweight="2pt">
                <v:fill r:id="rId10" o:title="rectángulo de color" recolor="t" rotate="t" type="frame"/>
                <w10:wrap anchory="page"/>
              </v:rect>
            </w:pict>
          </mc:Fallback>
        </mc:AlternateContent>
      </w:r>
      <w:r w:rsidR="006746FB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495A3F28" wp14:editId="2635BDB2">
                <wp:simplePos x="0" y="0"/>
                <wp:positionH relativeFrom="column">
                  <wp:posOffset>-731520</wp:posOffset>
                </wp:positionH>
                <wp:positionV relativeFrom="page">
                  <wp:posOffset>533400</wp:posOffset>
                </wp:positionV>
                <wp:extent cx="6296025" cy="5438775"/>
                <wp:effectExtent l="0" t="0" r="28575" b="28575"/>
                <wp:wrapTopAndBottom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025" cy="5438775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B9288" id="Rectángulo 2" o:spid="_x0000_s1026" alt="rectángulo de color" style="position:absolute;margin-left:-57.6pt;margin-top:42pt;width:495.75pt;height:428.2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" strokecolor="#002060" strokeweight="2pt">
                <v:fill r:id="rId12" o:title="rectángulo de color" recolor="t" rotate="t" type="frame"/>
                <w10:wrap type="topAndBottom" anchory="page"/>
              </v:rect>
            </w:pict>
          </mc:Fallback>
        </mc:AlternateContent>
      </w:r>
    </w:p>
    <w:p w14:paraId="014A71B3" w14:textId="77777777" w:rsidR="001E59F3" w:rsidRDefault="00763369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5E05D5E" wp14:editId="3B6ADF47">
                <wp:simplePos x="0" y="0"/>
                <wp:positionH relativeFrom="column">
                  <wp:posOffset>-731520</wp:posOffset>
                </wp:positionH>
                <wp:positionV relativeFrom="page">
                  <wp:posOffset>6229350</wp:posOffset>
                </wp:positionV>
                <wp:extent cx="4305300" cy="1923415"/>
                <wp:effectExtent l="0" t="0" r="0" b="635"/>
                <wp:wrapSquare wrapText="bothSides"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305300" cy="1923415"/>
                        </a:xfrm>
                        <a:prstGeom prst="snip1Rect">
                          <a:avLst>
                            <a:gd name="adj" fmla="val 50000"/>
                          </a:avLst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F9482" w14:textId="77777777" w:rsidR="00763369" w:rsidRDefault="00763369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820"/>
                            </w:tblGrid>
                            <w:tr w:rsidR="006746FB" w:rsidRPr="004C0AD1" w14:paraId="4D105AFB" w14:textId="77777777" w:rsidTr="00763369">
                              <w:trPr>
                                <w:trHeight w:val="2150"/>
                              </w:trPr>
                              <w:tc>
                                <w:tcPr>
                                  <w:tcW w:w="482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790EE0F" w14:textId="77777777" w:rsidR="006746FB" w:rsidRPr="00763369" w:rsidRDefault="006746FB" w:rsidP="006746FB">
                                  <w:pPr>
                                    <w:pStyle w:val="Ttulo"/>
                                    <w:rPr>
                                      <w:szCs w:val="96"/>
                                    </w:rPr>
                                  </w:pPr>
                                  <w:r w:rsidRPr="00763369">
                                    <w:rPr>
                                      <w:szCs w:val="96"/>
                                    </w:rPr>
                                    <w:t>MANUAL DE USUARIO</w:t>
                                  </w:r>
                                </w:p>
                                <w:p w14:paraId="7E097D14" w14:textId="77777777" w:rsidR="006746FB" w:rsidRPr="004C0AD1" w:rsidRDefault="006746FB" w:rsidP="006746FB">
                                  <w:pPr>
                                    <w:pStyle w:val="Ttulo"/>
                                  </w:pPr>
                                </w:p>
                              </w:tc>
                              <w:bookmarkStart w:id="0" w:name="_GoBack"/>
                              <w:bookmarkEnd w:id="0"/>
                            </w:tr>
                          </w:tbl>
                          <w:p w14:paraId="077F2C9F" w14:textId="77777777" w:rsidR="00763369" w:rsidRDefault="00763369" w:rsidP="0076336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5D5E" id="Rectángulo: Una sola esquina cortada 4" o:spid="_x0000_s1026" alt="rectángulo de color" style="position:absolute;margin-left:-57.6pt;margin-top:490.5pt;width:339pt;height:151.45pt;rotation:180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305300,1923415" o:spt="1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" adj="-11796480,,5400" path="m,l3343593,r961707,961708l4305300,1923415,,1923415,,xe" stroked="f">
                <v:fill r:id="rId13" o:title="rectángulo de color" recolor="t" rotate="t" type="frame"/>
                <v:stroke joinstyle="miter"/>
                <v:formulas/>
                <v:path arrowok="t" o:connecttype="custom" o:connectlocs="0,0;3343593,0;4305300,961708;4305300,1923415;0,1923415;0,0" o:connectangles="0,0,0,0,0,0" textboxrect="0,0,4305300,1923415"/>
                <v:textbox>
                  <w:txbxContent>
                    <w:p w14:paraId="051F9482" w14:textId="77777777" w:rsidR="00763369" w:rsidRDefault="00763369"/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4820"/>
                      </w:tblGrid>
                      <w:tr w:rsidR="006746FB" w:rsidRPr="004C0AD1" w14:paraId="4D105AFB" w14:textId="77777777" w:rsidTr="00763369">
                        <w:trPr>
                          <w:trHeight w:val="2150"/>
                        </w:trPr>
                        <w:tc>
                          <w:tcPr>
                            <w:tcW w:w="482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790EE0F" w14:textId="77777777" w:rsidR="006746FB" w:rsidRPr="00763369" w:rsidRDefault="006746FB" w:rsidP="006746FB">
                            <w:pPr>
                              <w:pStyle w:val="Ttulo"/>
                              <w:rPr>
                                <w:szCs w:val="96"/>
                              </w:rPr>
                            </w:pPr>
                            <w:r w:rsidRPr="00763369">
                              <w:rPr>
                                <w:szCs w:val="96"/>
                              </w:rPr>
                              <w:t>MANUAL DE USUARIO</w:t>
                            </w:r>
                          </w:p>
                          <w:p w14:paraId="7E097D14" w14:textId="77777777" w:rsidR="006746FB" w:rsidRPr="004C0AD1" w:rsidRDefault="006746FB" w:rsidP="006746FB">
                            <w:pPr>
                              <w:pStyle w:val="Ttulo"/>
                            </w:pPr>
                          </w:p>
                        </w:tc>
                        <w:bookmarkStart w:id="1" w:name="_GoBack"/>
                        <w:bookmarkEnd w:id="1"/>
                      </w:tr>
                    </w:tbl>
                    <w:p w14:paraId="077F2C9F" w14:textId="77777777" w:rsidR="00763369" w:rsidRDefault="00763369" w:rsidP="00763369">
                      <w:pPr>
                        <w:jc w:val="center"/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6746FB" w:rsidRPr="004C0AD1">
        <w:rPr>
          <w:noProof/>
          <w:lang w:bidi="es-ES"/>
        </w:rPr>
        <w:drawing>
          <wp:anchor distT="0" distB="0" distL="114300" distR="114300" simplePos="0" relativeHeight="251658240" behindDoc="0" locked="0" layoutInCell="1" allowOverlap="1" wp14:anchorId="20565E4F" wp14:editId="2C6CB5CC">
            <wp:simplePos x="0" y="0"/>
            <wp:positionH relativeFrom="column">
              <wp:posOffset>-102870</wp:posOffset>
            </wp:positionH>
            <wp:positionV relativeFrom="page">
              <wp:posOffset>1495425</wp:posOffset>
            </wp:positionV>
            <wp:extent cx="5829300" cy="453390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etalle de manos con tijeras, marcadores, trabajando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89F32" w14:textId="77777777" w:rsidR="00763369" w:rsidRPr="00763369" w:rsidRDefault="00763369" w:rsidP="00763369"/>
    <w:p w14:paraId="1FFFF95D" w14:textId="77777777" w:rsidR="00763369" w:rsidRPr="00763369" w:rsidRDefault="00763369" w:rsidP="00763369"/>
    <w:p w14:paraId="3A0E2C9B" w14:textId="77777777" w:rsidR="00763369" w:rsidRPr="00763369" w:rsidRDefault="00763369" w:rsidP="00763369"/>
    <w:p w14:paraId="4CD200E6" w14:textId="77777777" w:rsidR="00763369" w:rsidRPr="00763369" w:rsidRDefault="00763369" w:rsidP="00763369"/>
    <w:p w14:paraId="2F795DC2" w14:textId="77777777" w:rsidR="00763369" w:rsidRPr="00763369" w:rsidRDefault="00763369" w:rsidP="00763369"/>
    <w:tbl>
      <w:tblPr>
        <w:tblpPr w:leftFromText="180" w:rightFromText="180" w:vertAnchor="text" w:horzAnchor="page" w:tblpX="1" w:tblpY="224"/>
        <w:tblW w:w="12679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63"/>
        <w:gridCol w:w="2819"/>
        <w:gridCol w:w="3197"/>
      </w:tblGrid>
      <w:tr w:rsidR="00814FC4" w:rsidRPr="004C0AD1" w14:paraId="4EEA351D" w14:textId="77777777" w:rsidTr="00814FC4">
        <w:trPr>
          <w:trHeight w:val="328"/>
        </w:trPr>
        <w:tc>
          <w:tcPr>
            <w:tcW w:w="6663" w:type="dxa"/>
          </w:tcPr>
          <w:p w14:paraId="5E0EAC06" w14:textId="77777777" w:rsidR="00814FC4" w:rsidRPr="004C0AD1" w:rsidRDefault="00814FC4" w:rsidP="00814FC4"/>
        </w:tc>
        <w:tc>
          <w:tcPr>
            <w:tcW w:w="2819" w:type="dxa"/>
            <w:vAlign w:val="bottom"/>
          </w:tcPr>
          <w:p w14:paraId="73EA4622" w14:textId="77777777" w:rsidR="00814FC4" w:rsidRPr="004C0AD1" w:rsidRDefault="00814FC4" w:rsidP="00814FC4"/>
        </w:tc>
        <w:tc>
          <w:tcPr>
            <w:tcW w:w="3197" w:type="dxa"/>
            <w:vAlign w:val="bottom"/>
          </w:tcPr>
          <w:p w14:paraId="7D916C07" w14:textId="77777777" w:rsidR="00814FC4" w:rsidRPr="004C0AD1" w:rsidRDefault="00814FC4" w:rsidP="00814FC4">
            <w:pPr>
              <w:jc w:val="right"/>
            </w:pPr>
          </w:p>
        </w:tc>
      </w:tr>
      <w:tr w:rsidR="00814FC4" w:rsidRPr="004C0AD1" w14:paraId="6AEE7128" w14:textId="77777777" w:rsidTr="00814FC4">
        <w:trPr>
          <w:trHeight w:val="1099"/>
        </w:trPr>
        <w:tc>
          <w:tcPr>
            <w:tcW w:w="6663" w:type="dxa"/>
          </w:tcPr>
          <w:p w14:paraId="0A047B05" w14:textId="77777777" w:rsidR="00814FC4" w:rsidRPr="00814FC4" w:rsidRDefault="00814FC4" w:rsidP="00814FC4">
            <w:pPr>
              <w:rPr>
                <w:b/>
                <w:bCs/>
              </w:rPr>
            </w:pPr>
            <w:r w:rsidRPr="00814FC4">
              <w:rPr>
                <w:b/>
                <w:bCs/>
                <w:sz w:val="28"/>
                <w:szCs w:val="22"/>
              </w:rPr>
              <w:t xml:space="preserve">         “SISTEMA DE REPARTO PIZZAS DELIVERY”</w:t>
            </w:r>
          </w:p>
        </w:tc>
        <w:tc>
          <w:tcPr>
            <w:tcW w:w="2819" w:type="dxa"/>
            <w:vAlign w:val="bottom"/>
          </w:tcPr>
          <w:p w14:paraId="68F02E5A" w14:textId="77777777" w:rsidR="00814FC4" w:rsidRPr="004C0AD1" w:rsidRDefault="00814FC4" w:rsidP="00814FC4"/>
        </w:tc>
        <w:tc>
          <w:tcPr>
            <w:tcW w:w="3197" w:type="dxa"/>
            <w:vAlign w:val="bottom"/>
          </w:tcPr>
          <w:p w14:paraId="612F3418" w14:textId="77777777" w:rsidR="00814FC4" w:rsidRPr="004C0AD1" w:rsidRDefault="00814FC4" w:rsidP="00814FC4">
            <w:pPr>
              <w:jc w:val="right"/>
            </w:pPr>
          </w:p>
        </w:tc>
      </w:tr>
    </w:tbl>
    <w:p w14:paraId="5877EFB6" w14:textId="7BEB9F24" w:rsidR="00814FC4" w:rsidRPr="00814FC4" w:rsidRDefault="00814FC4" w:rsidP="00814FC4">
      <w:pPr>
        <w:rPr>
          <w:b/>
          <w:bCs/>
          <w:szCs w:val="24"/>
        </w:rPr>
      </w:pPr>
      <w:r w:rsidRPr="007A2AD0">
        <w:rPr>
          <w:sz w:val="26"/>
          <w:szCs w:val="28"/>
        </w:rPr>
        <w:t xml:space="preserve">[Producto desarrollado </w:t>
      </w:r>
      <w:r w:rsidR="00EA06DF">
        <w:rPr>
          <w:sz w:val="26"/>
          <w:szCs w:val="28"/>
        </w:rPr>
        <w:t>con</w:t>
      </w:r>
      <w:r w:rsidRPr="007A2AD0">
        <w:rPr>
          <w:sz w:val="26"/>
          <w:szCs w:val="28"/>
        </w:rPr>
        <w:t xml:space="preserve"> </w:t>
      </w:r>
      <w:proofErr w:type="spellStart"/>
      <w:r w:rsidRPr="007A2AD0">
        <w:rPr>
          <w:sz w:val="26"/>
          <w:szCs w:val="28"/>
        </w:rPr>
        <w:t>laravel</w:t>
      </w:r>
      <w:proofErr w:type="spellEnd"/>
      <w:r w:rsidR="00EA06DF">
        <w:rPr>
          <w:sz w:val="26"/>
          <w:szCs w:val="28"/>
        </w:rPr>
        <w:t xml:space="preserve"> Framework</w:t>
      </w:r>
      <w:r w:rsidRPr="007A2AD0">
        <w:rPr>
          <w:sz w:val="26"/>
          <w:szCs w:val="28"/>
        </w:rPr>
        <w:t>]</w:t>
      </w:r>
      <w:r>
        <w:rPr>
          <w:sz w:val="26"/>
          <w:szCs w:val="28"/>
        </w:rPr>
        <w:tab/>
      </w:r>
      <w:r>
        <w:rPr>
          <w:sz w:val="26"/>
          <w:szCs w:val="28"/>
        </w:rPr>
        <w:tab/>
      </w:r>
      <w:r>
        <w:rPr>
          <w:sz w:val="26"/>
          <w:szCs w:val="28"/>
        </w:rPr>
        <w:tab/>
      </w:r>
      <w:r w:rsidRPr="00814FC4">
        <w:rPr>
          <w:b/>
          <w:bCs/>
          <w:szCs w:val="24"/>
        </w:rPr>
        <w:t>Versión: v</w:t>
      </w:r>
      <w:r w:rsidRPr="00814FC4">
        <w:rPr>
          <w:b/>
          <w:bCs/>
          <w:szCs w:val="24"/>
        </w:rPr>
        <w:fldChar w:fldCharType="begin"/>
      </w:r>
      <w:r w:rsidRPr="00814FC4">
        <w:rPr>
          <w:b/>
          <w:bCs/>
          <w:szCs w:val="24"/>
        </w:rPr>
        <w:instrText xml:space="preserve"> KEYWORDS </w:instrText>
      </w:r>
      <w:r w:rsidRPr="00814FC4">
        <w:rPr>
          <w:b/>
          <w:bCs/>
          <w:szCs w:val="24"/>
        </w:rPr>
        <w:fldChar w:fldCharType="separate"/>
      </w:r>
      <w:r w:rsidRPr="00814FC4">
        <w:rPr>
          <w:b/>
          <w:bCs/>
          <w:szCs w:val="24"/>
        </w:rPr>
        <w:t>1.00</w:t>
      </w:r>
      <w:r w:rsidRPr="00814FC4">
        <w:rPr>
          <w:b/>
          <w:bCs/>
          <w:szCs w:val="24"/>
        </w:rPr>
        <w:fldChar w:fldCharType="end"/>
      </w:r>
    </w:p>
    <w:p w14:paraId="0C33ED6A" w14:textId="77777777" w:rsidR="00763369" w:rsidRDefault="00814FC4" w:rsidP="00EA06DF">
      <w:pPr>
        <w:pStyle w:val="Notaalpi"/>
        <w:ind w:left="5760" w:firstLine="720"/>
        <w:jc w:val="center"/>
        <w:rPr>
          <w:b/>
          <w:bCs/>
        </w:rPr>
      </w:pPr>
      <w:r w:rsidRPr="00814FC4">
        <w:rPr>
          <w:b/>
          <w:bCs/>
        </w:rPr>
        <w:t>Fecha: 28/07/2020</w:t>
      </w:r>
    </w:p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2008471950"/>
        <w:docPartObj>
          <w:docPartGallery w:val="Table of Contents"/>
          <w:docPartUnique/>
        </w:docPartObj>
      </w:sdtPr>
      <w:sdtEndPr/>
      <w:sdtContent>
        <w:p w14:paraId="3F27BC3F" w14:textId="77777777" w:rsidR="00814FC4" w:rsidRDefault="00814FC4" w:rsidP="00814FC4">
          <w:pPr>
            <w:pStyle w:val="TtuloTDC"/>
          </w:pPr>
          <w:r>
            <w:t>Contenido</w:t>
          </w:r>
        </w:p>
        <w:p w14:paraId="726D9453" w14:textId="5EEBC9A2" w:rsidR="00814FC4" w:rsidRDefault="00814FC4" w:rsidP="00814FC4">
          <w:pPr>
            <w:pStyle w:val="TDC1"/>
            <w:tabs>
              <w:tab w:val="right" w:leader="dot" w:pos="8828"/>
            </w:tabs>
            <w:rPr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57808" w:history="1">
            <w:r w:rsidRPr="0078728B">
              <w:rPr>
                <w:rStyle w:val="Hipervnculo"/>
              </w:rPr>
              <w:t>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_Toc46857808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5F4A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0E03361" w14:textId="321DB874" w:rsidR="00814FC4" w:rsidRDefault="00E51FC0" w:rsidP="00814FC4">
          <w:pPr>
            <w:pStyle w:val="TDC1"/>
            <w:tabs>
              <w:tab w:val="right" w:leader="dot" w:pos="8828"/>
            </w:tabs>
            <w:rPr>
              <w:sz w:val="22"/>
              <w:szCs w:val="22"/>
              <w:lang w:eastAsia="es-ES"/>
            </w:rPr>
          </w:pPr>
          <w:hyperlink w:anchor="_Toc46857809" w:history="1">
            <w:r w:rsidR="00814FC4" w:rsidRPr="0078728B">
              <w:rPr>
                <w:rStyle w:val="Hipervnculo"/>
              </w:rPr>
              <w:t>ENTRADA AL SISTEMA</w:t>
            </w:r>
            <w:r w:rsidR="00814FC4">
              <w:rPr>
                <w:webHidden/>
              </w:rPr>
              <w:tab/>
            </w:r>
            <w:r w:rsidR="00814FC4">
              <w:rPr>
                <w:webHidden/>
              </w:rPr>
              <w:fldChar w:fldCharType="begin"/>
            </w:r>
            <w:r w:rsidR="00814FC4">
              <w:rPr>
                <w:webHidden/>
              </w:rPr>
              <w:instrText xml:space="preserve"> PAGEREF _Toc46857809 \h </w:instrText>
            </w:r>
            <w:r w:rsidR="00814FC4">
              <w:rPr>
                <w:webHidden/>
              </w:rPr>
            </w:r>
            <w:r w:rsidR="00814FC4">
              <w:rPr>
                <w:webHidden/>
              </w:rPr>
              <w:fldChar w:fldCharType="separate"/>
            </w:r>
            <w:r w:rsidR="00235F4A">
              <w:rPr>
                <w:webHidden/>
              </w:rPr>
              <w:t>4</w:t>
            </w:r>
            <w:r w:rsidR="00814FC4">
              <w:rPr>
                <w:webHidden/>
              </w:rPr>
              <w:fldChar w:fldCharType="end"/>
            </w:r>
          </w:hyperlink>
        </w:p>
        <w:p w14:paraId="641FFA8F" w14:textId="04EC4C8C" w:rsidR="00814FC4" w:rsidRDefault="00E51FC0" w:rsidP="00814FC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ES"/>
            </w:rPr>
          </w:pPr>
          <w:hyperlink w:anchor="_Toc46857810" w:history="1">
            <w:r w:rsidR="00814FC4" w:rsidRPr="0078728B">
              <w:rPr>
                <w:rStyle w:val="Hipervnculo"/>
                <w:noProof/>
              </w:rPr>
              <w:t>Acceder</w:t>
            </w:r>
            <w:r w:rsidR="00814FC4">
              <w:rPr>
                <w:noProof/>
                <w:webHidden/>
              </w:rPr>
              <w:tab/>
            </w:r>
            <w:r w:rsidR="00814FC4">
              <w:rPr>
                <w:noProof/>
                <w:webHidden/>
              </w:rPr>
              <w:fldChar w:fldCharType="begin"/>
            </w:r>
            <w:r w:rsidR="00814FC4">
              <w:rPr>
                <w:noProof/>
                <w:webHidden/>
              </w:rPr>
              <w:instrText xml:space="preserve"> PAGEREF _Toc46857810 \h </w:instrText>
            </w:r>
            <w:r w:rsidR="00814FC4">
              <w:rPr>
                <w:noProof/>
                <w:webHidden/>
              </w:rPr>
            </w:r>
            <w:r w:rsidR="00814FC4">
              <w:rPr>
                <w:noProof/>
                <w:webHidden/>
              </w:rPr>
              <w:fldChar w:fldCharType="separate"/>
            </w:r>
            <w:r w:rsidR="00235F4A">
              <w:rPr>
                <w:noProof/>
                <w:webHidden/>
              </w:rPr>
              <w:t>4</w:t>
            </w:r>
            <w:r w:rsidR="00814FC4">
              <w:rPr>
                <w:noProof/>
                <w:webHidden/>
              </w:rPr>
              <w:fldChar w:fldCharType="end"/>
            </w:r>
          </w:hyperlink>
        </w:p>
        <w:p w14:paraId="39DC3690" w14:textId="7D434619" w:rsidR="00814FC4" w:rsidRDefault="00E51FC0" w:rsidP="00814FC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ES"/>
            </w:rPr>
          </w:pPr>
          <w:hyperlink w:anchor="_Toc46857811" w:history="1">
            <w:r w:rsidR="00814FC4" w:rsidRPr="0078728B">
              <w:rPr>
                <w:rStyle w:val="Hipervnculo"/>
                <w:noProof/>
              </w:rPr>
              <w:t>Registrarse</w:t>
            </w:r>
            <w:r w:rsidR="00814FC4">
              <w:rPr>
                <w:noProof/>
                <w:webHidden/>
              </w:rPr>
              <w:tab/>
            </w:r>
            <w:r w:rsidR="00814FC4">
              <w:rPr>
                <w:noProof/>
                <w:webHidden/>
              </w:rPr>
              <w:fldChar w:fldCharType="begin"/>
            </w:r>
            <w:r w:rsidR="00814FC4">
              <w:rPr>
                <w:noProof/>
                <w:webHidden/>
              </w:rPr>
              <w:instrText xml:space="preserve"> PAGEREF _Toc46857811 \h </w:instrText>
            </w:r>
            <w:r w:rsidR="00814FC4">
              <w:rPr>
                <w:noProof/>
                <w:webHidden/>
              </w:rPr>
            </w:r>
            <w:r w:rsidR="00814FC4">
              <w:rPr>
                <w:noProof/>
                <w:webHidden/>
              </w:rPr>
              <w:fldChar w:fldCharType="separate"/>
            </w:r>
            <w:r w:rsidR="00235F4A">
              <w:rPr>
                <w:noProof/>
                <w:webHidden/>
              </w:rPr>
              <w:t>5</w:t>
            </w:r>
            <w:r w:rsidR="00814FC4">
              <w:rPr>
                <w:noProof/>
                <w:webHidden/>
              </w:rPr>
              <w:fldChar w:fldCharType="end"/>
            </w:r>
          </w:hyperlink>
        </w:p>
        <w:p w14:paraId="5025FA65" w14:textId="2B2999B7" w:rsidR="00814FC4" w:rsidRDefault="00E51FC0" w:rsidP="00814FC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ES"/>
            </w:rPr>
          </w:pPr>
          <w:hyperlink w:anchor="_Toc46857812" w:history="1">
            <w:r w:rsidR="00814FC4" w:rsidRPr="0078728B">
              <w:rPr>
                <w:rStyle w:val="Hipervnculo"/>
                <w:noProof/>
              </w:rPr>
              <w:t>Menú principal</w:t>
            </w:r>
            <w:r w:rsidR="00814FC4">
              <w:rPr>
                <w:noProof/>
                <w:webHidden/>
              </w:rPr>
              <w:tab/>
            </w:r>
            <w:r w:rsidR="00814FC4">
              <w:rPr>
                <w:noProof/>
                <w:webHidden/>
              </w:rPr>
              <w:fldChar w:fldCharType="begin"/>
            </w:r>
            <w:r w:rsidR="00814FC4">
              <w:rPr>
                <w:noProof/>
                <w:webHidden/>
              </w:rPr>
              <w:instrText xml:space="preserve"> PAGEREF _Toc46857812 \h </w:instrText>
            </w:r>
            <w:r w:rsidR="00814FC4">
              <w:rPr>
                <w:noProof/>
                <w:webHidden/>
              </w:rPr>
            </w:r>
            <w:r w:rsidR="00814FC4">
              <w:rPr>
                <w:noProof/>
                <w:webHidden/>
              </w:rPr>
              <w:fldChar w:fldCharType="separate"/>
            </w:r>
            <w:r w:rsidR="00235F4A">
              <w:rPr>
                <w:noProof/>
                <w:webHidden/>
              </w:rPr>
              <w:t>5</w:t>
            </w:r>
            <w:r w:rsidR="00814FC4">
              <w:rPr>
                <w:noProof/>
                <w:webHidden/>
              </w:rPr>
              <w:fldChar w:fldCharType="end"/>
            </w:r>
          </w:hyperlink>
        </w:p>
        <w:p w14:paraId="5C03C47D" w14:textId="330D525A" w:rsidR="00814FC4" w:rsidRDefault="00E51FC0" w:rsidP="00814FC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ES"/>
            </w:rPr>
          </w:pPr>
          <w:hyperlink w:anchor="_Toc46857813" w:history="1">
            <w:r w:rsidR="00814FC4" w:rsidRPr="0078728B">
              <w:rPr>
                <w:rStyle w:val="Hipervnculo"/>
                <w:noProof/>
              </w:rPr>
              <w:t>Acerca de</w:t>
            </w:r>
            <w:r w:rsidR="00814FC4">
              <w:rPr>
                <w:noProof/>
                <w:webHidden/>
              </w:rPr>
              <w:tab/>
            </w:r>
            <w:r w:rsidR="00814FC4">
              <w:rPr>
                <w:noProof/>
                <w:webHidden/>
              </w:rPr>
              <w:fldChar w:fldCharType="begin"/>
            </w:r>
            <w:r w:rsidR="00814FC4">
              <w:rPr>
                <w:noProof/>
                <w:webHidden/>
              </w:rPr>
              <w:instrText xml:space="preserve"> PAGEREF _Toc46857813 \h </w:instrText>
            </w:r>
            <w:r w:rsidR="00814FC4">
              <w:rPr>
                <w:noProof/>
                <w:webHidden/>
              </w:rPr>
            </w:r>
            <w:r w:rsidR="00814FC4">
              <w:rPr>
                <w:noProof/>
                <w:webHidden/>
              </w:rPr>
              <w:fldChar w:fldCharType="separate"/>
            </w:r>
            <w:r w:rsidR="00235F4A">
              <w:rPr>
                <w:noProof/>
                <w:webHidden/>
              </w:rPr>
              <w:t>6</w:t>
            </w:r>
            <w:r w:rsidR="00814FC4">
              <w:rPr>
                <w:noProof/>
                <w:webHidden/>
              </w:rPr>
              <w:fldChar w:fldCharType="end"/>
            </w:r>
          </w:hyperlink>
        </w:p>
        <w:p w14:paraId="1795DA69" w14:textId="72D557B3" w:rsidR="00814FC4" w:rsidRDefault="00E51FC0" w:rsidP="00814FC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ES"/>
            </w:rPr>
          </w:pPr>
          <w:hyperlink w:anchor="_Toc46857814" w:history="1">
            <w:r w:rsidR="00814FC4" w:rsidRPr="0078728B">
              <w:rPr>
                <w:rStyle w:val="Hipervnculo"/>
                <w:noProof/>
              </w:rPr>
              <w:t>Enlaces de referencias</w:t>
            </w:r>
            <w:r w:rsidR="00814FC4">
              <w:rPr>
                <w:noProof/>
                <w:webHidden/>
              </w:rPr>
              <w:tab/>
            </w:r>
            <w:r w:rsidR="00814FC4">
              <w:rPr>
                <w:noProof/>
                <w:webHidden/>
              </w:rPr>
              <w:fldChar w:fldCharType="begin"/>
            </w:r>
            <w:r w:rsidR="00814FC4">
              <w:rPr>
                <w:noProof/>
                <w:webHidden/>
              </w:rPr>
              <w:instrText xml:space="preserve"> PAGEREF _Toc46857814 \h </w:instrText>
            </w:r>
            <w:r w:rsidR="00814FC4">
              <w:rPr>
                <w:noProof/>
                <w:webHidden/>
              </w:rPr>
            </w:r>
            <w:r w:rsidR="00814FC4">
              <w:rPr>
                <w:noProof/>
                <w:webHidden/>
              </w:rPr>
              <w:fldChar w:fldCharType="separate"/>
            </w:r>
            <w:r w:rsidR="00235F4A">
              <w:rPr>
                <w:noProof/>
                <w:webHidden/>
              </w:rPr>
              <w:t>7</w:t>
            </w:r>
            <w:r w:rsidR="00814FC4">
              <w:rPr>
                <w:noProof/>
                <w:webHidden/>
              </w:rPr>
              <w:fldChar w:fldCharType="end"/>
            </w:r>
          </w:hyperlink>
        </w:p>
        <w:p w14:paraId="6AE8B04E" w14:textId="77777777" w:rsidR="00814FC4" w:rsidRDefault="00814FC4" w:rsidP="00814FC4">
          <w:r>
            <w:rPr>
              <w:b/>
              <w:bCs/>
            </w:rPr>
            <w:fldChar w:fldCharType="end"/>
          </w:r>
        </w:p>
      </w:sdtContent>
    </w:sdt>
    <w:p w14:paraId="7BC08915" w14:textId="77777777" w:rsidR="00814FC4" w:rsidRDefault="00814FC4" w:rsidP="00814FC4">
      <w:pPr>
        <w:rPr>
          <w:lang w:eastAsia="es-ES"/>
        </w:rPr>
      </w:pPr>
    </w:p>
    <w:p w14:paraId="2457E86F" w14:textId="77777777" w:rsidR="00814FC4" w:rsidRDefault="00814FC4" w:rsidP="00814FC4">
      <w:pPr>
        <w:rPr>
          <w:lang w:eastAsia="es-ES"/>
        </w:rPr>
      </w:pPr>
    </w:p>
    <w:p w14:paraId="5B7CC343" w14:textId="77777777" w:rsidR="00814FC4" w:rsidRDefault="00814FC4" w:rsidP="00814FC4">
      <w:pPr>
        <w:rPr>
          <w:lang w:eastAsia="es-ES"/>
        </w:rPr>
      </w:pPr>
    </w:p>
    <w:p w14:paraId="5C5BD27B" w14:textId="77777777" w:rsidR="00814FC4" w:rsidRDefault="00814FC4" w:rsidP="00814FC4">
      <w:pPr>
        <w:rPr>
          <w:lang w:eastAsia="es-ES"/>
        </w:rPr>
      </w:pPr>
    </w:p>
    <w:p w14:paraId="49A69D2A" w14:textId="77777777" w:rsidR="00814FC4" w:rsidRDefault="00814FC4" w:rsidP="00814FC4">
      <w:pPr>
        <w:rPr>
          <w:lang w:eastAsia="es-ES"/>
        </w:rPr>
      </w:pPr>
    </w:p>
    <w:p w14:paraId="17E81DFD" w14:textId="77777777" w:rsidR="00814FC4" w:rsidRDefault="00814FC4" w:rsidP="00814FC4">
      <w:pPr>
        <w:rPr>
          <w:lang w:eastAsia="es-ES"/>
        </w:rPr>
      </w:pPr>
    </w:p>
    <w:p w14:paraId="3ED3428F" w14:textId="77777777" w:rsidR="00814FC4" w:rsidRDefault="00814FC4" w:rsidP="00814FC4">
      <w:pPr>
        <w:rPr>
          <w:lang w:eastAsia="es-ES"/>
        </w:rPr>
      </w:pPr>
    </w:p>
    <w:p w14:paraId="49AD4503" w14:textId="77777777" w:rsidR="00814FC4" w:rsidRDefault="00814FC4" w:rsidP="00814FC4">
      <w:pPr>
        <w:rPr>
          <w:lang w:eastAsia="es-ES"/>
        </w:rPr>
      </w:pPr>
    </w:p>
    <w:p w14:paraId="173D4E7F" w14:textId="77777777" w:rsidR="00814FC4" w:rsidRDefault="00814FC4" w:rsidP="00814FC4">
      <w:pPr>
        <w:rPr>
          <w:lang w:eastAsia="es-ES"/>
        </w:rPr>
      </w:pPr>
    </w:p>
    <w:p w14:paraId="25F91FC7" w14:textId="77777777" w:rsidR="00814FC4" w:rsidRDefault="00814FC4" w:rsidP="00814FC4">
      <w:pPr>
        <w:rPr>
          <w:lang w:eastAsia="es-ES"/>
        </w:rPr>
      </w:pPr>
    </w:p>
    <w:p w14:paraId="6144CD43" w14:textId="77777777" w:rsidR="00814FC4" w:rsidRDefault="00814FC4" w:rsidP="00814FC4">
      <w:pPr>
        <w:rPr>
          <w:lang w:eastAsia="es-ES"/>
        </w:rPr>
      </w:pPr>
    </w:p>
    <w:p w14:paraId="2783777B" w14:textId="77777777" w:rsidR="00814FC4" w:rsidRDefault="00814FC4" w:rsidP="00814FC4">
      <w:pPr>
        <w:rPr>
          <w:lang w:eastAsia="es-ES"/>
        </w:rPr>
      </w:pPr>
    </w:p>
    <w:p w14:paraId="798B71FC" w14:textId="77777777" w:rsidR="00814FC4" w:rsidRDefault="00814FC4" w:rsidP="00814FC4">
      <w:pPr>
        <w:rPr>
          <w:lang w:eastAsia="es-ES"/>
        </w:rPr>
      </w:pPr>
    </w:p>
    <w:p w14:paraId="75A0DB9C" w14:textId="77777777" w:rsidR="00814FC4" w:rsidRDefault="00814FC4" w:rsidP="00814FC4">
      <w:pPr>
        <w:rPr>
          <w:lang w:eastAsia="es-ES"/>
        </w:rPr>
      </w:pPr>
    </w:p>
    <w:p w14:paraId="3715F4AC" w14:textId="77777777" w:rsidR="00814FC4" w:rsidRDefault="00814FC4" w:rsidP="00814FC4">
      <w:pPr>
        <w:rPr>
          <w:lang w:eastAsia="es-ES"/>
        </w:rPr>
      </w:pPr>
    </w:p>
    <w:p w14:paraId="60582DD8" w14:textId="77777777" w:rsidR="00814FC4" w:rsidRDefault="00814FC4" w:rsidP="00814FC4">
      <w:pPr>
        <w:rPr>
          <w:lang w:eastAsia="es-ES"/>
        </w:rPr>
      </w:pPr>
    </w:p>
    <w:p w14:paraId="31E39CA0" w14:textId="6727B036" w:rsidR="00814FC4" w:rsidRPr="006320AB" w:rsidRDefault="00814FC4" w:rsidP="00814FC4">
      <w:pPr>
        <w:pStyle w:val="Ttulo1"/>
        <w:rPr>
          <w:b w:val="0"/>
          <w:bCs w:val="0"/>
        </w:rPr>
      </w:pPr>
      <w:bookmarkStart w:id="2" w:name="_Toc46857236"/>
      <w:bookmarkStart w:id="3" w:name="_Toc46857808"/>
      <w:r w:rsidRPr="006320AB">
        <w:lastRenderedPageBreak/>
        <w:t>INTRODUCCIÓN</w:t>
      </w:r>
      <w:bookmarkEnd w:id="2"/>
      <w:bookmarkEnd w:id="3"/>
    </w:p>
    <w:p w14:paraId="03FC61D9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 xml:space="preserve">La aplicación Web de “Sistema de reparto de pizzas </w:t>
      </w:r>
      <w:proofErr w:type="spellStart"/>
      <w:r w:rsidRPr="006320AB">
        <w:rPr>
          <w:rFonts w:cstheme="minorHAnsi"/>
          <w:sz w:val="22"/>
          <w:szCs w:val="22"/>
        </w:rPr>
        <w:t>Delivery</w:t>
      </w:r>
      <w:proofErr w:type="spellEnd"/>
      <w:r w:rsidRPr="006320AB">
        <w:rPr>
          <w:rFonts w:cstheme="minorHAnsi"/>
          <w:sz w:val="22"/>
          <w:szCs w:val="22"/>
        </w:rPr>
        <w:t xml:space="preserve">”, está pensada y diseñada para facilitar a los usuarios en poder ordenar una o más pizzas, según los datos registrados en la base de </w:t>
      </w:r>
      <w:proofErr w:type="gramStart"/>
      <w:r w:rsidRPr="006320AB">
        <w:rPr>
          <w:rFonts w:cstheme="minorHAnsi"/>
          <w:sz w:val="22"/>
          <w:szCs w:val="22"/>
        </w:rPr>
        <w:t>datos  por</w:t>
      </w:r>
      <w:proofErr w:type="gramEnd"/>
      <w:r w:rsidRPr="006320AB">
        <w:rPr>
          <w:rFonts w:cstheme="minorHAnsi"/>
          <w:sz w:val="22"/>
          <w:szCs w:val="22"/>
        </w:rPr>
        <w:t xml:space="preserve"> los usuarios, así mismo poder actualizar.</w:t>
      </w:r>
    </w:p>
    <w:p w14:paraId="04426C65" w14:textId="17285684" w:rsidR="00814FC4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sus usuarios. Actualmente existen dos roles para acceder a la aplicación: USUARIO y ADMINISTRADOR.</w:t>
      </w:r>
    </w:p>
    <w:p w14:paraId="034518C4" w14:textId="77777777" w:rsidR="00814FC4" w:rsidRPr="006320AB" w:rsidRDefault="00814FC4" w:rsidP="00814FC4">
      <w:pPr>
        <w:pStyle w:val="Ttulo1"/>
        <w:rPr>
          <w:b w:val="0"/>
          <w:bCs w:val="0"/>
        </w:rPr>
      </w:pPr>
      <w:bookmarkStart w:id="4" w:name="_Toc46857237"/>
      <w:bookmarkStart w:id="5" w:name="_Toc46857809"/>
      <w:r w:rsidRPr="006320AB">
        <w:lastRenderedPageBreak/>
        <w:t>ENTRADA AL SISTEMA</w:t>
      </w:r>
      <w:bookmarkEnd w:id="4"/>
      <w:bookmarkEnd w:id="5"/>
    </w:p>
    <w:p w14:paraId="0CD3C1EA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Para acceder a la aplicación web, el usuario debe de hacer uso de sus credenciales de acceso (usuario y contraseña).</w:t>
      </w:r>
    </w:p>
    <w:p w14:paraId="32C2F604" w14:textId="77777777" w:rsidR="00814FC4" w:rsidRPr="006320AB" w:rsidRDefault="00814FC4" w:rsidP="00814FC4">
      <w:pPr>
        <w:pStyle w:val="Prrafodelista"/>
        <w:numPr>
          <w:ilvl w:val="0"/>
          <w:numId w:val="27"/>
        </w:numPr>
        <w:spacing w:line="360" w:lineRule="auto"/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IMPORTANTE:</w:t>
      </w:r>
    </w:p>
    <w:p w14:paraId="7C64D746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 xml:space="preserve">En caso el usuario no tenga credenciales de acceso a la aplicación web de Sistemas de reparto de pizzas </w:t>
      </w:r>
      <w:proofErr w:type="spellStart"/>
      <w:r w:rsidRPr="006320AB">
        <w:rPr>
          <w:rFonts w:cstheme="minorHAnsi"/>
          <w:sz w:val="22"/>
          <w:szCs w:val="22"/>
        </w:rPr>
        <w:t>Delivery</w:t>
      </w:r>
      <w:proofErr w:type="spellEnd"/>
      <w:r w:rsidRPr="006320AB">
        <w:rPr>
          <w:rFonts w:cstheme="minorHAnsi"/>
          <w:sz w:val="22"/>
          <w:szCs w:val="22"/>
        </w:rPr>
        <w:t>, el usuario deberá registrarse completando el formulario de registro, para poder acceder a la aplicación web.</w:t>
      </w:r>
    </w:p>
    <w:p w14:paraId="43A39599" w14:textId="206D095F" w:rsidR="00814FC4" w:rsidRDefault="00814FC4" w:rsidP="00814FC4">
      <w:pPr>
        <w:pStyle w:val="Prrafodelista"/>
        <w:numPr>
          <w:ilvl w:val="0"/>
          <w:numId w:val="27"/>
        </w:numPr>
        <w:spacing w:line="360" w:lineRule="auto"/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 xml:space="preserve">En caso el usuario no esté registrado en la base de datos no podrá hacer uso de la </w:t>
      </w:r>
      <w:proofErr w:type="spellStart"/>
      <w:r w:rsidRPr="006320AB">
        <w:rPr>
          <w:rFonts w:cstheme="minorHAnsi"/>
          <w:sz w:val="22"/>
          <w:szCs w:val="22"/>
        </w:rPr>
        <w:t>aplicacion</w:t>
      </w:r>
      <w:proofErr w:type="spellEnd"/>
      <w:r w:rsidRPr="006320AB">
        <w:rPr>
          <w:rFonts w:cstheme="minorHAnsi"/>
          <w:sz w:val="22"/>
          <w:szCs w:val="22"/>
        </w:rPr>
        <w:t xml:space="preserve"> web.</w:t>
      </w:r>
    </w:p>
    <w:p w14:paraId="120D4E8B" w14:textId="0F8BAA58" w:rsidR="00257E38" w:rsidRPr="00257E38" w:rsidRDefault="00257E38" w:rsidP="00257E38">
      <w:pPr>
        <w:jc w:val="center"/>
        <w:rPr>
          <w:rFonts w:cstheme="minorHAnsi"/>
          <w:sz w:val="22"/>
          <w:szCs w:val="22"/>
        </w:rPr>
      </w:pPr>
    </w:p>
    <w:p w14:paraId="75AEE5DF" w14:textId="77777777" w:rsidR="00814FC4" w:rsidRPr="006320AB" w:rsidRDefault="00814FC4" w:rsidP="00814FC4">
      <w:pPr>
        <w:pStyle w:val="Ttulo2"/>
        <w:rPr>
          <w:b w:val="0"/>
          <w:bCs w:val="0"/>
        </w:rPr>
      </w:pPr>
      <w:bookmarkStart w:id="6" w:name="_Toc46857238"/>
      <w:bookmarkStart w:id="7" w:name="_Toc46857810"/>
      <w:r w:rsidRPr="006320AB">
        <w:t>Acceder</w:t>
      </w:r>
      <w:bookmarkEnd w:id="6"/>
      <w:bookmarkEnd w:id="7"/>
      <w:r w:rsidRPr="006320AB">
        <w:t xml:space="preserve"> </w:t>
      </w:r>
    </w:p>
    <w:p w14:paraId="51B58D4D" w14:textId="77777777" w:rsidR="00814FC4" w:rsidRPr="006320AB" w:rsidRDefault="00814FC4" w:rsidP="00814FC4">
      <w:pPr>
        <w:ind w:left="360"/>
        <w:jc w:val="both"/>
        <w:rPr>
          <w:rFonts w:cstheme="minorHAnsi"/>
          <w:sz w:val="22"/>
          <w:szCs w:val="22"/>
        </w:rPr>
      </w:pPr>
    </w:p>
    <w:p w14:paraId="4BBA47B1" w14:textId="77777777" w:rsidR="00257E38" w:rsidRDefault="00257E38" w:rsidP="00257E38">
      <w:pPr>
        <w:jc w:val="center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57BDCAAD" wp14:editId="27153F51">
            <wp:extent cx="5470497" cy="324838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0-07-29 at 23.01.35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342" cy="32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ED0" w14:textId="4E772459" w:rsidR="00814FC4" w:rsidRPr="006320AB" w:rsidRDefault="00814FC4" w:rsidP="00257E38">
      <w:pPr>
        <w:jc w:val="center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una vez introducido el usuario y la contraseña, pulsar el botón de ingresar.</w:t>
      </w:r>
    </w:p>
    <w:p w14:paraId="15C6E854" w14:textId="77777777" w:rsidR="00814FC4" w:rsidRPr="006320AB" w:rsidRDefault="00814FC4" w:rsidP="00814FC4">
      <w:pPr>
        <w:pStyle w:val="Ttulo2"/>
        <w:rPr>
          <w:b w:val="0"/>
          <w:bCs w:val="0"/>
        </w:rPr>
      </w:pPr>
      <w:bookmarkStart w:id="8" w:name="_Toc46857239"/>
      <w:bookmarkStart w:id="9" w:name="_Toc46857811"/>
      <w:r w:rsidRPr="006320AB">
        <w:lastRenderedPageBreak/>
        <w:t>Registrarse</w:t>
      </w:r>
      <w:bookmarkEnd w:id="8"/>
      <w:bookmarkEnd w:id="9"/>
      <w:r w:rsidRPr="006320AB">
        <w:t xml:space="preserve"> </w:t>
      </w:r>
    </w:p>
    <w:p w14:paraId="0ACB8E40" w14:textId="75221866" w:rsidR="00814FC4" w:rsidRPr="006320AB" w:rsidRDefault="00814FC4" w:rsidP="00814FC4">
      <w:pPr>
        <w:jc w:val="both"/>
        <w:rPr>
          <w:rFonts w:cstheme="minorHAnsi"/>
          <w:b/>
          <w:bCs/>
          <w:color w:val="FF0000"/>
          <w:sz w:val="22"/>
          <w:szCs w:val="22"/>
        </w:rPr>
      </w:pPr>
      <w:r w:rsidRPr="006320AB">
        <w:rPr>
          <w:rFonts w:cstheme="minorHAnsi"/>
          <w:b/>
          <w:bCs/>
          <w:sz w:val="22"/>
          <w:szCs w:val="22"/>
        </w:rPr>
        <w:tab/>
      </w:r>
      <w:r w:rsidRPr="006320AB">
        <w:rPr>
          <w:rFonts w:cstheme="minorHAnsi"/>
          <w:b/>
          <w:bCs/>
          <w:sz w:val="22"/>
          <w:szCs w:val="22"/>
        </w:rPr>
        <w:tab/>
      </w:r>
      <w:r w:rsidRPr="006320AB">
        <w:rPr>
          <w:rFonts w:cstheme="minorHAnsi"/>
          <w:b/>
          <w:bCs/>
          <w:sz w:val="22"/>
          <w:szCs w:val="22"/>
        </w:rPr>
        <w:tab/>
      </w:r>
      <w:r w:rsidRPr="006320AB">
        <w:rPr>
          <w:rFonts w:cstheme="minorHAnsi"/>
          <w:b/>
          <w:bCs/>
          <w:sz w:val="22"/>
          <w:szCs w:val="22"/>
        </w:rPr>
        <w:tab/>
      </w:r>
      <w:r w:rsidR="00257E38">
        <w:rPr>
          <w:rFonts w:cstheme="minorHAnsi"/>
          <w:noProof/>
          <w:sz w:val="22"/>
          <w:szCs w:val="22"/>
        </w:rPr>
        <w:drawing>
          <wp:inline distT="0" distB="0" distL="0" distR="0" wp14:anchorId="380EF4AB" wp14:editId="30CD2874">
            <wp:extent cx="5458049" cy="2997642"/>
            <wp:effectExtent l="0" t="0" r="0" b="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7-29 at 23.01.34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9338" cy="30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D569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una vez introducido sus datos personales, pulsar el botón para poder registrarse de forma correcta.</w:t>
      </w:r>
    </w:p>
    <w:p w14:paraId="733404C4" w14:textId="77777777" w:rsidR="00814FC4" w:rsidRPr="006320AB" w:rsidRDefault="00814FC4" w:rsidP="00814FC4">
      <w:pPr>
        <w:pStyle w:val="Ttulo2"/>
        <w:rPr>
          <w:b w:val="0"/>
          <w:bCs w:val="0"/>
        </w:rPr>
      </w:pPr>
      <w:bookmarkStart w:id="10" w:name="_Toc46857240"/>
      <w:bookmarkStart w:id="11" w:name="_Toc46857812"/>
      <w:r w:rsidRPr="006320AB">
        <w:t>Menú principal</w:t>
      </w:r>
      <w:bookmarkEnd w:id="10"/>
      <w:bookmarkEnd w:id="11"/>
    </w:p>
    <w:p w14:paraId="644E68EE" w14:textId="77777777" w:rsidR="00257E38" w:rsidRDefault="00814FC4" w:rsidP="00814FC4">
      <w:pPr>
        <w:jc w:val="both"/>
        <w:rPr>
          <w:rFonts w:cstheme="minorHAnsi"/>
          <w:noProof/>
          <w:color w:val="FF0000"/>
          <w:sz w:val="22"/>
          <w:szCs w:val="22"/>
        </w:rPr>
      </w:pPr>
      <w:r w:rsidRPr="006320AB">
        <w:rPr>
          <w:rFonts w:cstheme="minorHAnsi"/>
          <w:sz w:val="22"/>
          <w:szCs w:val="22"/>
        </w:rPr>
        <w:tab/>
      </w:r>
      <w:r w:rsidRPr="006320AB">
        <w:rPr>
          <w:rFonts w:cstheme="minorHAnsi"/>
          <w:sz w:val="22"/>
          <w:szCs w:val="22"/>
        </w:rPr>
        <w:tab/>
      </w:r>
      <w:r w:rsidRPr="006320AB">
        <w:rPr>
          <w:rFonts w:cstheme="minorHAnsi"/>
          <w:sz w:val="22"/>
          <w:szCs w:val="22"/>
        </w:rPr>
        <w:tab/>
      </w:r>
      <w:r w:rsidRPr="006320AB">
        <w:rPr>
          <w:rFonts w:cstheme="minorHAnsi"/>
          <w:color w:val="FF0000"/>
          <w:sz w:val="22"/>
          <w:szCs w:val="22"/>
        </w:rPr>
        <w:tab/>
      </w:r>
    </w:p>
    <w:p w14:paraId="2DA7DB6D" w14:textId="1C1ECA95" w:rsidR="00814FC4" w:rsidRPr="006320AB" w:rsidRDefault="00257E38" w:rsidP="00814FC4">
      <w:pPr>
        <w:jc w:val="both"/>
        <w:rPr>
          <w:rFonts w:cstheme="minorHAnsi"/>
          <w:color w:val="FF0000"/>
          <w:sz w:val="22"/>
          <w:szCs w:val="22"/>
        </w:rPr>
      </w:pPr>
      <w:r>
        <w:rPr>
          <w:rFonts w:cstheme="minorHAnsi"/>
          <w:noProof/>
          <w:color w:val="FF0000"/>
          <w:sz w:val="22"/>
          <w:szCs w:val="22"/>
        </w:rPr>
        <w:drawing>
          <wp:inline distT="0" distB="0" distL="0" distR="0" wp14:anchorId="0059EAE6" wp14:editId="1C7DAB3B">
            <wp:extent cx="6309360" cy="3413843"/>
            <wp:effectExtent l="0" t="0" r="0" b="0"/>
            <wp:docPr id="9" name="Imagen 9" descr="Imagen que contiene interior, pizza, comid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0-07-29 at 22.44.22.jpeg"/>
                    <pic:cNvPicPr/>
                  </pic:nvPicPr>
                  <pic:blipFill rotWithShape="1">
                    <a:blip r:embed="rId17"/>
                    <a:srcRect t="3809"/>
                    <a:stretch/>
                  </pic:blipFill>
                  <pic:spPr bwMode="auto">
                    <a:xfrm>
                      <a:off x="0" y="0"/>
                      <a:ext cx="6309360" cy="341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9A0C5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 xml:space="preserve">Una vez ingresado a la ampliación web, con las credenciales de usuario y contraseña correctas, podrá visualizar los productos ofertados y seleccionar los distintos productos que desea ordenar, de esta forma se realizara un envió a la dirección registrada en la base de datos. </w:t>
      </w:r>
    </w:p>
    <w:p w14:paraId="6FB95392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</w:p>
    <w:p w14:paraId="33C7F61C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</w:p>
    <w:p w14:paraId="19396392" w14:textId="77777777" w:rsidR="00814FC4" w:rsidRPr="006320AB" w:rsidRDefault="00814FC4" w:rsidP="00814FC4">
      <w:pPr>
        <w:pStyle w:val="Ttulo2"/>
        <w:rPr>
          <w:b w:val="0"/>
          <w:bCs w:val="0"/>
        </w:rPr>
      </w:pPr>
      <w:r w:rsidRPr="006320AB">
        <w:t xml:space="preserve"> </w:t>
      </w:r>
      <w:bookmarkStart w:id="12" w:name="_Toc46857241"/>
      <w:bookmarkStart w:id="13" w:name="_Toc46857813"/>
      <w:r w:rsidRPr="006320AB">
        <w:t>Acerca de</w:t>
      </w:r>
      <w:bookmarkEnd w:id="12"/>
      <w:bookmarkEnd w:id="13"/>
    </w:p>
    <w:p w14:paraId="49AD91E2" w14:textId="53C877FB" w:rsidR="00814FC4" w:rsidRPr="006320AB" w:rsidRDefault="00814FC4" w:rsidP="00814FC4">
      <w:pPr>
        <w:jc w:val="both"/>
        <w:rPr>
          <w:rFonts w:cstheme="minorHAnsi"/>
          <w:color w:val="FF0000"/>
          <w:sz w:val="22"/>
          <w:szCs w:val="22"/>
        </w:rPr>
      </w:pPr>
      <w:r w:rsidRPr="006320AB">
        <w:rPr>
          <w:rFonts w:cstheme="minorHAnsi"/>
          <w:sz w:val="22"/>
          <w:szCs w:val="22"/>
        </w:rPr>
        <w:tab/>
      </w:r>
      <w:r w:rsidRPr="006320AB">
        <w:rPr>
          <w:rFonts w:cstheme="minorHAnsi"/>
          <w:sz w:val="22"/>
          <w:szCs w:val="22"/>
        </w:rPr>
        <w:tab/>
      </w:r>
      <w:r w:rsidRPr="006320AB">
        <w:rPr>
          <w:rFonts w:cstheme="minorHAnsi"/>
          <w:sz w:val="22"/>
          <w:szCs w:val="22"/>
        </w:rPr>
        <w:tab/>
      </w:r>
      <w:r w:rsidR="00257E38">
        <w:rPr>
          <w:rFonts w:cstheme="minorHAnsi"/>
          <w:noProof/>
          <w:color w:val="FF0000"/>
          <w:sz w:val="22"/>
          <w:szCs w:val="22"/>
        </w:rPr>
        <w:drawing>
          <wp:inline distT="0" distB="0" distL="0" distR="0" wp14:anchorId="0485176F" wp14:editId="6CF62948">
            <wp:extent cx="6309360" cy="3549015"/>
            <wp:effectExtent l="0" t="0" r="0" b="0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0-07-29 at 22.44.31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38">
        <w:rPr>
          <w:rFonts w:cstheme="minorHAnsi"/>
          <w:noProof/>
          <w:color w:val="FF0000"/>
          <w:sz w:val="22"/>
          <w:szCs w:val="22"/>
        </w:rPr>
        <w:drawing>
          <wp:inline distT="0" distB="0" distL="0" distR="0" wp14:anchorId="1B67D63B" wp14:editId="3A9AA611">
            <wp:extent cx="6309360" cy="3549015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0-07-29 at 22.44.45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38">
        <w:rPr>
          <w:rFonts w:cstheme="minorHAnsi"/>
          <w:noProof/>
          <w:color w:val="FF0000"/>
          <w:sz w:val="22"/>
          <w:szCs w:val="22"/>
        </w:rPr>
        <w:lastRenderedPageBreak/>
        <w:drawing>
          <wp:inline distT="0" distB="0" distL="0" distR="0" wp14:anchorId="3E60D210" wp14:editId="59E1BE34">
            <wp:extent cx="6309360" cy="3549015"/>
            <wp:effectExtent l="0" t="0" r="0" b="0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0-07-29 at 22.44.56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38">
        <w:rPr>
          <w:rFonts w:cstheme="minorHAnsi"/>
          <w:noProof/>
          <w:color w:val="FF0000"/>
          <w:sz w:val="22"/>
          <w:szCs w:val="22"/>
        </w:rPr>
        <w:drawing>
          <wp:inline distT="0" distB="0" distL="0" distR="0" wp14:anchorId="4CAFB685" wp14:editId="370B6170">
            <wp:extent cx="6309360" cy="3549015"/>
            <wp:effectExtent l="0" t="0" r="0" b="0"/>
            <wp:docPr id="18" name="Imagen 18" descr="Captura de pantalla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0-07-29 at 22.45.06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DA2" w14:textId="77777777" w:rsidR="00814FC4" w:rsidRPr="006320AB" w:rsidRDefault="00814FC4" w:rsidP="00814FC4">
      <w:pPr>
        <w:jc w:val="both"/>
        <w:rPr>
          <w:rFonts w:cstheme="minorHAnsi"/>
          <w:sz w:val="22"/>
          <w:szCs w:val="22"/>
        </w:rPr>
      </w:pPr>
      <w:r w:rsidRPr="006320AB">
        <w:rPr>
          <w:rFonts w:cstheme="minorHAnsi"/>
          <w:sz w:val="22"/>
          <w:szCs w:val="22"/>
        </w:rPr>
        <w:t>En este enlace los clientes podrán observar información, acerca de la organización y quienes somos.</w:t>
      </w:r>
    </w:p>
    <w:p w14:paraId="17F4B439" w14:textId="77777777" w:rsidR="00814FC4" w:rsidRPr="006320AB" w:rsidRDefault="00814FC4" w:rsidP="00814FC4">
      <w:pPr>
        <w:pStyle w:val="Ttulo2"/>
        <w:rPr>
          <w:b w:val="0"/>
          <w:bCs w:val="0"/>
        </w:rPr>
      </w:pPr>
      <w:bookmarkStart w:id="14" w:name="_Toc46857242"/>
      <w:bookmarkStart w:id="15" w:name="_Toc46857814"/>
      <w:r w:rsidRPr="006320AB">
        <w:t>Enlaces de referencias</w:t>
      </w:r>
      <w:bookmarkEnd w:id="14"/>
      <w:bookmarkEnd w:id="15"/>
    </w:p>
    <w:p w14:paraId="2FF137F9" w14:textId="77777777" w:rsidR="00257E38" w:rsidRDefault="00814FC4" w:rsidP="00814FC4">
      <w:pPr>
        <w:jc w:val="both"/>
        <w:rPr>
          <w:rFonts w:cstheme="minorHAnsi"/>
          <w:b/>
          <w:bCs/>
          <w:noProof/>
          <w:color w:val="FF0000"/>
          <w:sz w:val="22"/>
          <w:szCs w:val="22"/>
        </w:rPr>
      </w:pPr>
      <w:r>
        <w:rPr>
          <w:rFonts w:cstheme="minorHAnsi"/>
          <w:b/>
          <w:bCs/>
          <w:sz w:val="22"/>
          <w:szCs w:val="22"/>
        </w:rPr>
        <w:tab/>
      </w:r>
      <w:r>
        <w:rPr>
          <w:rFonts w:cstheme="minorHAnsi"/>
          <w:b/>
          <w:bCs/>
          <w:sz w:val="22"/>
          <w:szCs w:val="22"/>
        </w:rPr>
        <w:tab/>
      </w:r>
      <w:r>
        <w:rPr>
          <w:rFonts w:cstheme="minorHAnsi"/>
          <w:b/>
          <w:bCs/>
          <w:sz w:val="22"/>
          <w:szCs w:val="22"/>
        </w:rPr>
        <w:tab/>
      </w:r>
    </w:p>
    <w:p w14:paraId="21B2B66A" w14:textId="43CD242A" w:rsidR="00814FC4" w:rsidRPr="006320AB" w:rsidRDefault="00257E38" w:rsidP="00257E38">
      <w:pPr>
        <w:jc w:val="center"/>
        <w:rPr>
          <w:rFonts w:cstheme="minorHAnsi"/>
          <w:b/>
          <w:bCs/>
          <w:color w:val="FF0000"/>
          <w:sz w:val="22"/>
          <w:szCs w:val="22"/>
        </w:rPr>
      </w:pPr>
      <w:r>
        <w:rPr>
          <w:rFonts w:cstheme="minorHAnsi"/>
          <w:b/>
          <w:bCs/>
          <w:noProof/>
          <w:color w:val="FF0000"/>
          <w:sz w:val="22"/>
          <w:szCs w:val="22"/>
        </w:rPr>
        <w:lastRenderedPageBreak/>
        <w:drawing>
          <wp:inline distT="0" distB="0" distL="0" distR="0" wp14:anchorId="4038264A" wp14:editId="258A402F">
            <wp:extent cx="5850212" cy="1541504"/>
            <wp:effectExtent l="0" t="0" r="0" b="1905"/>
            <wp:docPr id="19" name="Imagen 19" descr="Imagen que contiene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oceto PagWeb.jpg"/>
                    <pic:cNvPicPr/>
                  </pic:nvPicPr>
                  <pic:blipFill rotWithShape="1">
                    <a:blip r:embed="rId22"/>
                    <a:srcRect t="83137"/>
                    <a:stretch/>
                  </pic:blipFill>
                  <pic:spPr bwMode="auto">
                    <a:xfrm>
                      <a:off x="0" y="0"/>
                      <a:ext cx="5852160" cy="154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D3D4" w14:textId="77777777" w:rsidR="00814FC4" w:rsidRPr="00814FC4" w:rsidRDefault="00814FC4" w:rsidP="00814FC4">
      <w:pPr>
        <w:pStyle w:val="Notaalpi"/>
        <w:jc w:val="left"/>
        <w:rPr>
          <w:b/>
          <w:bCs/>
        </w:rPr>
      </w:pPr>
      <w:r w:rsidRPr="006320AB">
        <w:rPr>
          <w:rFonts w:cstheme="minorHAnsi"/>
          <w:sz w:val="22"/>
          <w:szCs w:val="22"/>
        </w:rPr>
        <w:t>En estos enlaces el usuario podrá observar las distintas re</w:t>
      </w:r>
    </w:p>
    <w:p w14:paraId="3E8B38CC" w14:textId="77777777" w:rsidR="006746FB" w:rsidRPr="004C0AD1" w:rsidRDefault="006746FB" w:rsidP="005164C1">
      <w:pPr>
        <w:pStyle w:val="Ttulo1"/>
      </w:pPr>
    </w:p>
    <w:sectPr w:rsidR="006746FB" w:rsidRPr="004C0AD1" w:rsidSect="00814FC4">
      <w:headerReference w:type="default" r:id="rId23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92C1A6" w14:textId="77777777" w:rsidR="00E51FC0" w:rsidRDefault="00E51FC0" w:rsidP="00A91D75">
      <w:r>
        <w:separator/>
      </w:r>
    </w:p>
  </w:endnote>
  <w:endnote w:type="continuationSeparator" w:id="0">
    <w:p w14:paraId="41D118D1" w14:textId="77777777" w:rsidR="00E51FC0" w:rsidRDefault="00E51FC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00"/>
    <w:family w:val="auto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209A43" w14:textId="77777777" w:rsidR="00E51FC0" w:rsidRDefault="00E51FC0" w:rsidP="00A91D75">
      <w:r>
        <w:separator/>
      </w:r>
    </w:p>
  </w:footnote>
  <w:footnote w:type="continuationSeparator" w:id="0">
    <w:p w14:paraId="180BD9F2" w14:textId="77777777" w:rsidR="00E51FC0" w:rsidRDefault="00E51FC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6A63C4C0" w14:textId="77777777" w:rsidTr="00A7217A">
      <w:trPr>
        <w:trHeight w:val="1060"/>
      </w:trPr>
      <w:tc>
        <w:tcPr>
          <w:tcW w:w="5861" w:type="dxa"/>
        </w:tcPr>
        <w:p w14:paraId="602AEEEC" w14:textId="56592EAE" w:rsidR="008759A8" w:rsidRDefault="00FD4AA3" w:rsidP="00A7217A">
          <w:pPr>
            <w:pStyle w:val="Encabezado"/>
            <w:spacing w:after="0"/>
          </w:pPr>
          <w:r>
            <w:rPr>
              <w:rFonts w:cstheme="minorHAnsi"/>
              <w:noProof/>
              <w:sz w:val="22"/>
              <w:szCs w:val="22"/>
            </w:rPr>
            <w:drawing>
              <wp:anchor distT="0" distB="0" distL="114300" distR="114300" simplePos="0" relativeHeight="251661312" behindDoc="0" locked="0" layoutInCell="1" allowOverlap="1" wp14:anchorId="7E2E0DC3" wp14:editId="07066E6D">
                <wp:simplePos x="0" y="0"/>
                <wp:positionH relativeFrom="column">
                  <wp:posOffset>2553915</wp:posOffset>
                </wp:positionH>
                <wp:positionV relativeFrom="paragraph">
                  <wp:posOffset>-54</wp:posOffset>
                </wp:positionV>
                <wp:extent cx="1168842" cy="1168842"/>
                <wp:effectExtent l="0" t="0" r="0" b="0"/>
                <wp:wrapThrough wrapText="bothSides">
                  <wp:wrapPolygon edited="0">
                    <wp:start x="3522" y="3874"/>
                    <wp:lineTo x="1761" y="6339"/>
                    <wp:lineTo x="1409" y="7748"/>
                    <wp:lineTo x="2465" y="13383"/>
                    <wp:lineTo x="5635" y="15496"/>
                    <wp:lineTo x="10213" y="16200"/>
                    <wp:lineTo x="11622" y="16200"/>
                    <wp:lineTo x="20426" y="13383"/>
                    <wp:lineTo x="20778" y="12326"/>
                    <wp:lineTo x="14791" y="7748"/>
                    <wp:lineTo x="7396" y="3874"/>
                    <wp:lineTo x="3522" y="3874"/>
                  </wp:wrapPolygon>
                </wp:wrapThrough>
                <wp:docPr id="5" name="Imagen 5" descr="Imagen que contiene señal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zzas Delivery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3911" cy="11739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759A8"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4ACB397" wp14:editId="5F5FF284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154CCFD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A1CB54A" w14:textId="5490E976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B693D1B" wp14:editId="3F5A1671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2EDF7D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693D1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7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14:paraId="602EDF7D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7E1BBA99" wp14:editId="08D27FB7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blipFill dpi="0" rotWithShape="1"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543E77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E1BBA99" id="Rectángulo: Una sola esquina cortada 15" o:spid="_x0000_s1028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" adj="-11796480,,5400" path="m,l991870,r199390,199390l1191260,398780,,398780,,xe" stroked="f">
                    <v:fill r:id="rId3" o:title="rectángulo de color" recolor="t" rotate="t" type="frame"/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26543E77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B0009C0"/>
    <w:multiLevelType w:val="hybridMultilevel"/>
    <w:tmpl w:val="30DE38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5"/>
  </w:num>
  <w:num w:numId="23">
    <w:abstractNumId w:val="3"/>
  </w:num>
  <w:num w:numId="24">
    <w:abstractNumId w:val="1"/>
  </w:num>
  <w:num w:numId="25">
    <w:abstractNumId w:val="8"/>
  </w:num>
  <w:num w:numId="26">
    <w:abstractNumId w:val="1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6FB"/>
    <w:rsid w:val="0002111D"/>
    <w:rsid w:val="00110166"/>
    <w:rsid w:val="00184B35"/>
    <w:rsid w:val="001865F2"/>
    <w:rsid w:val="001E59F3"/>
    <w:rsid w:val="002063EE"/>
    <w:rsid w:val="00226FF2"/>
    <w:rsid w:val="00235F4A"/>
    <w:rsid w:val="00257E38"/>
    <w:rsid w:val="002B67D3"/>
    <w:rsid w:val="00323481"/>
    <w:rsid w:val="00342438"/>
    <w:rsid w:val="003F429C"/>
    <w:rsid w:val="004007F4"/>
    <w:rsid w:val="004A3529"/>
    <w:rsid w:val="004C0AD1"/>
    <w:rsid w:val="005164C1"/>
    <w:rsid w:val="00577305"/>
    <w:rsid w:val="005C2E0B"/>
    <w:rsid w:val="006003D5"/>
    <w:rsid w:val="00653B11"/>
    <w:rsid w:val="006746FB"/>
    <w:rsid w:val="00751E57"/>
    <w:rsid w:val="00760843"/>
    <w:rsid w:val="00763369"/>
    <w:rsid w:val="007B0DFA"/>
    <w:rsid w:val="007E5E59"/>
    <w:rsid w:val="007F613F"/>
    <w:rsid w:val="00800AFD"/>
    <w:rsid w:val="008034BE"/>
    <w:rsid w:val="00814FC4"/>
    <w:rsid w:val="00823D33"/>
    <w:rsid w:val="008759A8"/>
    <w:rsid w:val="00895034"/>
    <w:rsid w:val="008B46AB"/>
    <w:rsid w:val="008E707B"/>
    <w:rsid w:val="00911CD5"/>
    <w:rsid w:val="009210A6"/>
    <w:rsid w:val="00924378"/>
    <w:rsid w:val="00944D7A"/>
    <w:rsid w:val="009A0F76"/>
    <w:rsid w:val="00A03BCD"/>
    <w:rsid w:val="00A218F4"/>
    <w:rsid w:val="00A7217A"/>
    <w:rsid w:val="00A86068"/>
    <w:rsid w:val="00A91D75"/>
    <w:rsid w:val="00AC343A"/>
    <w:rsid w:val="00B9625E"/>
    <w:rsid w:val="00C50FEA"/>
    <w:rsid w:val="00C6323A"/>
    <w:rsid w:val="00C87193"/>
    <w:rsid w:val="00CB27A1"/>
    <w:rsid w:val="00D476F7"/>
    <w:rsid w:val="00D55CBC"/>
    <w:rsid w:val="00D8631A"/>
    <w:rsid w:val="00D87CD8"/>
    <w:rsid w:val="00DF1CFA"/>
    <w:rsid w:val="00E51FC0"/>
    <w:rsid w:val="00E523C3"/>
    <w:rsid w:val="00E5388E"/>
    <w:rsid w:val="00E6016B"/>
    <w:rsid w:val="00E94B95"/>
    <w:rsid w:val="00EA06DF"/>
    <w:rsid w:val="00ED6905"/>
    <w:rsid w:val="00EF64C7"/>
    <w:rsid w:val="00F15904"/>
    <w:rsid w:val="00FD4AA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F266BC1"/>
  <w15:docId w15:val="{839B2FB7-62F5-4A2B-A47E-EC2709484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customStyle="1" w:styleId="Textbody">
    <w:name w:val="Text body"/>
    <w:basedOn w:val="Normal"/>
    <w:rsid w:val="00814FC4"/>
    <w:pPr>
      <w:widowControl w:val="0"/>
      <w:suppressAutoHyphens/>
      <w:autoSpaceDN w:val="0"/>
      <w:spacing w:after="120" w:line="240" w:lineRule="auto"/>
      <w:contextualSpacing w:val="0"/>
      <w:jc w:val="both"/>
      <w:textAlignment w:val="baseline"/>
    </w:pPr>
    <w:rPr>
      <w:rFonts w:ascii="NewsGotT" w:eastAsia="Arial Unicode MS" w:hAnsi="NewsGotT" w:cs="Tahoma"/>
      <w:color w:val="auto"/>
      <w:kern w:val="3"/>
      <w:sz w:val="22"/>
      <w:szCs w:val="24"/>
    </w:rPr>
  </w:style>
  <w:style w:type="paragraph" w:customStyle="1" w:styleId="Notaalpi">
    <w:name w:val="Nota al pié"/>
    <w:basedOn w:val="Textbody"/>
    <w:rsid w:val="00814FC4"/>
    <w:pPr>
      <w:jc w:val="right"/>
    </w:pPr>
    <w:rPr>
      <w:sz w:val="24"/>
    </w:rPr>
  </w:style>
  <w:style w:type="paragraph" w:styleId="Prrafodelista">
    <w:name w:val="List Paragraph"/>
    <w:basedOn w:val="Normal"/>
    <w:uiPriority w:val="34"/>
    <w:qFormat/>
    <w:rsid w:val="00814FC4"/>
    <w:pPr>
      <w:spacing w:after="160" w:line="300" w:lineRule="auto"/>
      <w:ind w:left="720"/>
    </w:pPr>
    <w:rPr>
      <w:rFonts w:eastAsiaTheme="minorEastAsia"/>
      <w:color w:val="auto"/>
      <w:sz w:val="21"/>
      <w:szCs w:val="21"/>
      <w:lang w:val="es-MX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13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2" Type="http://schemas.openxmlformats.org/officeDocument/2006/relationships/image" Target="media/image3.jp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</TotalTime>
  <Pages>9</Pages>
  <Words>354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keywords/>
  <cp:lastModifiedBy>Alvaro Brocks Vz19</cp:lastModifiedBy>
  <cp:revision>2</cp:revision>
  <cp:lastPrinted>2020-07-30T03:27:00Z</cp:lastPrinted>
  <dcterms:created xsi:type="dcterms:W3CDTF">2020-07-30T03:27:00Z</dcterms:created>
  <dcterms:modified xsi:type="dcterms:W3CDTF">2020-07-30T03:27:00Z</dcterms:modified>
  <cp:contentStatus/>
  <cp:version/>
</cp:coreProperties>
</file>